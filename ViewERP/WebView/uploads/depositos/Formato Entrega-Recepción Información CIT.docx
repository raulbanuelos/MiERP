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bottomFromText="510" w:vertAnchor="page" w:tblpY="279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9"/>
      </w:tblGrid>
      <w:tr w:rsidR="006A1B5F">
        <w:trPr>
          <w:trHeight w:val="261"/>
        </w:trPr>
        <w:tc>
          <w:tcPr>
            <w:tcW w:w="7189" w:type="dxa"/>
          </w:tcPr>
          <w:p w:rsidR="006A1B5F" w:rsidRDefault="007B47BD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Variable"/>
                <w:tag w:val="subject"/>
                <w:id w:val="-1825110803"/>
                <w:lock w:val="sdtLocked"/>
                <w15:appearance w15:val="hidden"/>
              </w:sdtPr>
              <w:sdtEndPr/>
              <w:sdtContent>
                <w:r w:rsidR="00E0298A">
                  <w:rPr>
                    <w:b/>
                    <w:bCs/>
                  </w:rPr>
                  <w:t>Entrega y recepción de documentos en CIT</w:t>
                </w:r>
              </w:sdtContent>
            </w:sdt>
          </w:p>
        </w:tc>
      </w:tr>
    </w:tbl>
    <w:tbl>
      <w:tblPr>
        <w:tblStyle w:val="TableGrid"/>
        <w:tblpPr w:bottomFromText="499" w:vertAnchor="page" w:tblpY="463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4734"/>
      </w:tblGrid>
      <w:tr w:rsidR="006A1B5F">
        <w:tc>
          <w:tcPr>
            <w:tcW w:w="2438" w:type="dxa"/>
            <w:noWrap/>
          </w:tcPr>
          <w:p w:rsidR="006A1B5F" w:rsidRDefault="00BA2EFF">
            <w:pPr>
              <w:rPr>
                <w:b/>
                <w:bCs/>
              </w:rPr>
            </w:pPr>
            <w:r>
              <w:rPr>
                <w:b/>
                <w:bCs/>
              </w:rPr>
              <w:t>Reparto</w:t>
            </w:r>
          </w:p>
        </w:tc>
        <w:tc>
          <w:tcPr>
            <w:tcW w:w="4734" w:type="dxa"/>
          </w:tcPr>
          <w:sdt>
            <w:sdtPr>
              <w:alias w:val="Variable"/>
              <w:tag w:val="distribution"/>
              <w:id w:val="-1481993836"/>
              <w:lock w:val="sdtLocked"/>
              <w15:appearance w15:val="hidden"/>
            </w:sdtPr>
            <w:sdtEndPr/>
            <w:sdtContent>
              <w:p w:rsidR="00E0298A" w:rsidRDefault="00E0298A">
                <w:r>
                  <w:t>Tomas Meza</w:t>
                </w:r>
              </w:p>
              <w:p w:rsidR="006A1B5F" w:rsidRDefault="00E0298A">
                <w:r>
                  <w:t>Raúl Bañuelos</w:t>
                </w:r>
              </w:p>
            </w:sdtContent>
          </w:sdt>
        </w:tc>
      </w:tr>
      <w:tr w:rsidR="00E0298A">
        <w:tc>
          <w:tcPr>
            <w:tcW w:w="2438" w:type="dxa"/>
            <w:noWrap/>
          </w:tcPr>
          <w:p w:rsidR="00E0298A" w:rsidRDefault="00E0298A">
            <w:pPr>
              <w:rPr>
                <w:b/>
                <w:bCs/>
              </w:rPr>
            </w:pPr>
          </w:p>
        </w:tc>
        <w:tc>
          <w:tcPr>
            <w:tcW w:w="4734" w:type="dxa"/>
          </w:tcPr>
          <w:p w:rsidR="00E0298A" w:rsidRDefault="00E0298A"/>
        </w:tc>
      </w:tr>
    </w:tbl>
    <w:p w:rsidR="006A1B5F" w:rsidRDefault="00E0298A">
      <w:pPr>
        <w:spacing w:line="284" w:lineRule="atLeast"/>
      </w:pPr>
      <w:r>
        <w:t>Entrega de información a resguardo al CIT con relación a [</w:t>
      </w:r>
      <w:r w:rsidRPr="00E0298A">
        <w:rPr>
          <w:i/>
          <w:iCs/>
        </w:rPr>
        <w:t xml:space="preserve">Título </w:t>
      </w:r>
      <w:r>
        <w:rPr>
          <w:i/>
          <w:iCs/>
        </w:rPr>
        <w:t>general de la información que se va a entregar</w:t>
      </w:r>
      <w:r>
        <w:t xml:space="preserve">] la cual consta de las siguientes </w:t>
      </w:r>
      <w:bookmarkStart w:id="0" w:name="_GoBack"/>
      <w:bookmarkEnd w:id="0"/>
      <w:r>
        <w:t>carpetas:</w:t>
      </w: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  <w:r>
        <w:t>[</w:t>
      </w:r>
      <w:r w:rsidRPr="00E0298A">
        <w:rPr>
          <w:i/>
          <w:iCs/>
        </w:rPr>
        <w:t>No Carpeta</w:t>
      </w:r>
      <w:r>
        <w:t>] [</w:t>
      </w:r>
      <w:r w:rsidRPr="00E0298A">
        <w:rPr>
          <w:i/>
          <w:iCs/>
        </w:rPr>
        <w:t>Titulo</w:t>
      </w:r>
      <w:r>
        <w:t>]</w:t>
      </w:r>
    </w:p>
    <w:p w:rsidR="00E0298A" w:rsidRDefault="00E0298A" w:rsidP="00E0298A">
      <w:pPr>
        <w:spacing w:line="284" w:lineRule="atLeast"/>
      </w:pPr>
      <w:r>
        <w:t>[</w:t>
      </w:r>
      <w:r w:rsidRPr="00E0298A">
        <w:rPr>
          <w:i/>
          <w:iCs/>
        </w:rPr>
        <w:t>X</w:t>
      </w:r>
      <w:r>
        <w:t>] [</w:t>
      </w:r>
      <w:r w:rsidRPr="00E0298A">
        <w:rPr>
          <w:i/>
          <w:iCs/>
        </w:rPr>
        <w:t>X</w:t>
      </w:r>
      <w:r>
        <w:t>]</w:t>
      </w: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</w:p>
    <w:p w:rsidR="00E0298A" w:rsidRDefault="00E0298A">
      <w:pPr>
        <w:spacing w:line="284" w:lineRule="atLeast"/>
      </w:pPr>
      <w:r>
        <w:t>Recibe: ____________________________________________________</w:t>
      </w:r>
    </w:p>
    <w:p w:rsidR="00E0298A" w:rsidRDefault="00E0298A">
      <w:pPr>
        <w:spacing w:line="284" w:lineRule="atLeast"/>
      </w:pPr>
      <w:r>
        <w:tab/>
      </w:r>
      <w:r>
        <w:tab/>
      </w:r>
      <w:r>
        <w:tab/>
      </w:r>
      <w:r>
        <w:tab/>
        <w:t>Nombre/Fecha/Firma</w:t>
      </w:r>
    </w:p>
    <w:p w:rsidR="00E0298A" w:rsidRDefault="00E0298A">
      <w:pPr>
        <w:spacing w:line="284" w:lineRule="atLeast"/>
      </w:pPr>
    </w:p>
    <w:p w:rsidR="00E0298A" w:rsidRDefault="00E0298A" w:rsidP="00E0298A">
      <w:pPr>
        <w:spacing w:line="284" w:lineRule="atLeast"/>
      </w:pPr>
    </w:p>
    <w:p w:rsidR="00E0298A" w:rsidRDefault="00E0298A" w:rsidP="00E0298A">
      <w:pPr>
        <w:spacing w:line="284" w:lineRule="atLeast"/>
      </w:pPr>
    </w:p>
    <w:p w:rsidR="00E0298A" w:rsidRDefault="00E0298A" w:rsidP="00E0298A">
      <w:pPr>
        <w:spacing w:line="284" w:lineRule="atLeast"/>
      </w:pPr>
    </w:p>
    <w:p w:rsidR="00E0298A" w:rsidRDefault="00E0298A" w:rsidP="00E0298A">
      <w:pPr>
        <w:spacing w:line="284" w:lineRule="atLeast"/>
      </w:pPr>
      <w:r>
        <w:t>Entrega: ____________________________________________________</w:t>
      </w:r>
    </w:p>
    <w:p w:rsidR="00E0298A" w:rsidRDefault="00E0298A" w:rsidP="00E0298A">
      <w:pPr>
        <w:spacing w:line="284" w:lineRule="atLeast"/>
      </w:pPr>
      <w:r>
        <w:tab/>
      </w:r>
      <w:r>
        <w:tab/>
      </w:r>
      <w:r>
        <w:tab/>
      </w:r>
      <w:r>
        <w:tab/>
        <w:t>Nombre/Fecha/Firma</w:t>
      </w:r>
    </w:p>
    <w:p w:rsidR="00E0298A" w:rsidRDefault="00E0298A">
      <w:pPr>
        <w:spacing w:line="284" w:lineRule="atLeast"/>
      </w:pPr>
    </w:p>
    <w:sectPr w:rsidR="00E0298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739" w:right="1191" w:bottom="1610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7BD" w:rsidRDefault="007B47BD">
      <w:pPr>
        <w:spacing w:line="240" w:lineRule="auto"/>
      </w:pPr>
      <w:r>
        <w:separator/>
      </w:r>
    </w:p>
  </w:endnote>
  <w:endnote w:type="continuationSeparator" w:id="0">
    <w:p w:rsidR="007B47BD" w:rsidRDefault="007B4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B5F" w:rsidRDefault="00BA2EFF">
    <w:pPr>
      <w:pStyle w:val="Footer"/>
    </w:pPr>
    <w:r>
      <w:rPr>
        <w:noProof/>
      </w:rPr>
      <w:drawing>
        <wp:anchor distT="0" distB="0" distL="114300" distR="114300" simplePos="0" relativeHeight="251687936" behindDoc="0" locked="0" layoutInCell="1" allowOverlap="1">
          <wp:simplePos x="0" y="0"/>
          <wp:positionH relativeFrom="page">
            <wp:posOffset>6985</wp:posOffset>
          </wp:positionH>
          <wp:positionV relativeFrom="page">
            <wp:posOffset>9652635</wp:posOffset>
          </wp:positionV>
          <wp:extent cx="7546340" cy="1019175"/>
          <wp:effectExtent l="0" t="0" r="0" b="0"/>
          <wp:wrapNone/>
          <wp:docPr id="20" name="invis_footer"/>
          <wp:cNvGraphicFramePr>
            <a:graphicFrameLocks xmlns:a="http://schemas.openxmlformats.org/drawingml/2006/main" noSel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6340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9831070</wp:posOffset>
              </wp:positionV>
              <wp:extent cx="899795" cy="842010"/>
              <wp:effectExtent l="0" t="0" r="0" b="0"/>
              <wp:wrapSquare wrapText="bothSides"/>
              <wp:docPr id="7" name="pagen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842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B5F" w:rsidRDefault="00BA2EFF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>PAGE  \* Arabic  \* MERGEFORMAT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>NUMPAGES  \* Arabic  \* MERGEFORMAT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agenr" o:spid="_x0000_s1026" type="#_x0000_t202" style="position:absolute;margin-left:0;margin-top:774.1pt;width:70.85pt;height:66.3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" filled="f" stroked="f">
              <v:textbox inset="0,0,0,0">
                <w:txbxContent>
                  <w:p w:rsidR="006A1B5F" w:rsidRDefault="00BA2EFF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>PAGE  \* Arabic  \* MERGEFORMAT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>NUMPAGES  \* Arabic  \* MERGEFORMAT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:rsidR="006A1B5F" w:rsidRDefault="006A1B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B5F" w:rsidRDefault="00BA2EFF">
    <w:pPr>
      <w:pStyle w:val="Footer"/>
      <w:tabs>
        <w:tab w:val="clear" w:pos="4536"/>
        <w:tab w:val="clear" w:pos="9072"/>
        <w:tab w:val="left" w:pos="1676"/>
      </w:tabs>
    </w:pPr>
    <w:r>
      <w:rPr>
        <w:noProof/>
      </w:rPr>
      <w:drawing>
        <wp:anchor distT="0" distB="0" distL="114300" distR="114300" simplePos="0" relativeHeight="251683840" behindDoc="0" locked="0" layoutInCell="1" allowOverlap="1">
          <wp:simplePos x="0" y="0"/>
          <wp:positionH relativeFrom="page">
            <wp:posOffset>9525</wp:posOffset>
          </wp:positionH>
          <wp:positionV relativeFrom="page">
            <wp:posOffset>9667875</wp:posOffset>
          </wp:positionV>
          <wp:extent cx="7546340" cy="1019175"/>
          <wp:effectExtent l="0" t="0" r="0" b="0"/>
          <wp:wrapNone/>
          <wp:docPr id="18" name="invis_footer"/>
          <wp:cNvGraphicFramePr>
            <a:graphicFrameLocks xmlns:a="http://schemas.openxmlformats.org/drawingml/2006/main" noSel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6340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>
              <wp:simplePos x="941070" y="9669145"/>
              <wp:positionH relativeFrom="column">
                <wp:posOffset>40640</wp:posOffset>
              </wp:positionH>
              <wp:positionV relativeFrom="page">
                <wp:align>bottom</wp:align>
              </wp:positionV>
              <wp:extent cx="900000" cy="842400"/>
              <wp:effectExtent l="0" t="0" r="0" b="0"/>
              <wp:wrapSquare wrapText="bothSides"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000" cy="84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B5F" w:rsidRDefault="006A1B5F">
                          <w:pPr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9" type="#_x0000_t202" style="position:absolute;margin-left:3.2pt;margin-top:0;width:70.85pt;height:66.3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" filled="f" stroked="f">
              <v:textbox inset="0,0,0,0">
                <w:txbxContent>
                  <w:p w:rsidR="006A1B5F" w:rsidRDefault="006A1B5F">
                    <w:pPr>
                      <w:rPr>
                        <w:noProof/>
                        <w:color w:val="FFFFFF" w:themeColor="background1"/>
                        <w14:textFill>
                          <w14:noFill/>
                        </w14:textFill>
                      </w:rPr>
                    </w:pPr>
                  </w:p>
                </w:txbxContent>
              </v:textbox>
              <w10:wrap type="square" anchory="page"/>
            </v:shape>
          </w:pict>
        </mc:Fallback>
      </mc:AlternateContent>
    </w:r>
  </w:p>
  <w:p w:rsidR="006A1B5F" w:rsidRDefault="006A1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7BD" w:rsidRDefault="007B47BD">
      <w:pPr>
        <w:spacing w:line="240" w:lineRule="auto"/>
      </w:pPr>
      <w:r>
        <w:separator/>
      </w:r>
    </w:p>
  </w:footnote>
  <w:footnote w:type="continuationSeparator" w:id="0">
    <w:p w:rsidR="007B47BD" w:rsidRDefault="007B47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B5F" w:rsidRDefault="00BA2EFF">
    <w:pPr>
      <w:pStyle w:val="Header"/>
    </w:pPr>
    <w:r>
      <w:rPr>
        <w:noProof/>
      </w:rPr>
      <w:drawing>
        <wp:anchor distT="0" distB="0" distL="114300" distR="114300" simplePos="0" relativeHeight="251684351" behindDoc="0" locked="0" layoutInCell="1" allowOverlap="1">
          <wp:simplePos x="0" y="0"/>
          <wp:positionH relativeFrom="page">
            <wp:posOffset>5375275</wp:posOffset>
          </wp:positionH>
          <wp:positionV relativeFrom="page">
            <wp:posOffset>485775</wp:posOffset>
          </wp:positionV>
          <wp:extent cx="1746000" cy="604800"/>
          <wp:effectExtent l="0" t="0" r="6985" b="5080"/>
          <wp:wrapNone/>
          <wp:docPr id="14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logo_powertrain_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6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4863" behindDoc="0" locked="0" layoutInCell="1" allowOverlap="1">
          <wp:simplePos x="0" y="0"/>
          <wp:positionH relativeFrom="page">
            <wp:posOffset>5375275</wp:posOffset>
          </wp:positionH>
          <wp:positionV relativeFrom="page">
            <wp:posOffset>482600</wp:posOffset>
          </wp:positionV>
          <wp:extent cx="1731600" cy="630000"/>
          <wp:effectExtent l="0" t="0" r="2540" b="0"/>
          <wp:wrapNone/>
          <wp:docPr id="13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_motorsport_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1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5631" behindDoc="0" locked="0" layoutInCell="1" allowOverlap="1">
          <wp:simplePos x="0" y="0"/>
          <wp:positionH relativeFrom="page">
            <wp:posOffset>5648960</wp:posOffset>
          </wp:positionH>
          <wp:positionV relativeFrom="page">
            <wp:posOffset>496570</wp:posOffset>
          </wp:positionV>
          <wp:extent cx="1512000" cy="331200"/>
          <wp:effectExtent l="0" t="0" r="0" b="0"/>
          <wp:wrapNone/>
          <wp:docPr id="9" name="pic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_co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5375" behindDoc="0" locked="0" layoutInCell="1" allowOverlap="1">
          <wp:simplePos x="0" y="0"/>
          <wp:positionH relativeFrom="page">
            <wp:posOffset>5648960</wp:posOffset>
          </wp:positionH>
          <wp:positionV relativeFrom="page">
            <wp:posOffset>496570</wp:posOffset>
          </wp:positionV>
          <wp:extent cx="1522800" cy="331200"/>
          <wp:effectExtent l="0" t="0" r="1270" b="0"/>
          <wp:wrapNone/>
          <wp:docPr id="4" name="pic_logo_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bw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8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page">
            <wp:posOffset>9525</wp:posOffset>
          </wp:positionH>
          <wp:positionV relativeFrom="page">
            <wp:posOffset>19050</wp:posOffset>
          </wp:positionV>
          <wp:extent cx="7546340" cy="1714500"/>
          <wp:effectExtent l="0" t="0" r="0" b="0"/>
          <wp:wrapNone/>
          <wp:docPr id="19" name="invis_header"/>
          <wp:cNvGraphicFramePr>
            <a:graphicFrameLocks xmlns:a="http://schemas.openxmlformats.org/drawingml/2006/main" noSel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6340" cy="171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tblpY="2745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189"/>
    </w:tblGrid>
    <w:tr w:rsidR="006A1B5F">
      <w:trPr>
        <w:trHeight w:hRule="exact" w:val="1004"/>
      </w:trPr>
      <w:tc>
        <w:tcPr>
          <w:tcW w:w="7189" w:type="dxa"/>
          <w:noWrap/>
        </w:tcPr>
        <w:p w:rsidR="006A1B5F" w:rsidRDefault="00BA2E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NOTAS DE ACTAS</w:t>
          </w:r>
        </w:p>
      </w:tc>
    </w:tr>
  </w:tbl>
  <w:p w:rsidR="006A1B5F" w:rsidRDefault="00BA2EFF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81792" behindDoc="0" locked="0" layoutInCell="1" allowOverlap="1">
          <wp:simplePos x="0" y="0"/>
          <wp:positionH relativeFrom="page">
            <wp:posOffset>5638800</wp:posOffset>
          </wp:positionH>
          <wp:positionV relativeFrom="page">
            <wp:posOffset>1628774</wp:posOffset>
          </wp:positionV>
          <wp:extent cx="1905000" cy="9062085"/>
          <wp:effectExtent l="0" t="0" r="0" b="0"/>
          <wp:wrapNone/>
          <wp:docPr id="17" name="invis_header"/>
          <wp:cNvGraphicFramePr>
            <a:graphicFrameLocks xmlns:a="http://schemas.openxmlformats.org/drawingml/2006/main" noSel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9062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9744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19049</wp:posOffset>
          </wp:positionV>
          <wp:extent cx="7546340" cy="1704975"/>
          <wp:effectExtent l="0" t="0" r="0" b="0"/>
          <wp:wrapNone/>
          <wp:docPr id="16" name="invis_header"/>
          <wp:cNvGraphicFramePr>
            <a:graphicFrameLocks xmlns:a="http://schemas.openxmlformats.org/drawingml/2006/main" noSel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9854" cy="1705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page">
                <wp:posOffset>5645426</wp:posOffset>
              </wp:positionH>
              <wp:positionV relativeFrom="page">
                <wp:posOffset>3307743</wp:posOffset>
              </wp:positionV>
              <wp:extent cx="1908000" cy="7117200"/>
              <wp:effectExtent l="0" t="0" r="0" b="7620"/>
              <wp:wrapSquare wrapText="bothSides"/>
              <wp:docPr id="5" name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000" cy="711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B5F" w:rsidRDefault="007B47BD">
                          <w:pPr>
                            <w:spacing w:line="260" w:lineRule="exact"/>
                            <w:ind w:right="624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alias w:val="Variable"/>
                              <w:tag w:val="tr_issuedby"/>
                              <w:id w:val="-2126149434"/>
                              <w:lock w:val="sdtLocked"/>
                              <w:placeholder>
                                <w:docPart w:val="4B6DFECADC8B4AB49A23D25CFE4DED63"/>
                              </w:placeholder>
                              <w15:appearance w15:val="hidden"/>
                            </w:sdtPr>
                            <w:sdtEndPr/>
                            <w:sdtContent>
                              <w:r w:rsidR="00BA2EFF">
                                <w:rPr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  <w:t>Autor</w:t>
                              </w:r>
                              <w:r w:rsidR="00BA2EFF">
                                <w:rPr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  <w:br/>
                              </w:r>
                              <w:bookmarkStart w:id="1" w:name="_Hlk34843457"/>
                            </w:sdtContent>
                          </w:sdt>
                          <w:sdt>
                            <w:sdtPr>
                              <w:rPr>
                                <w:noProof/>
                                <w:sz w:val="20"/>
                                <w:szCs w:val="20"/>
                              </w:rPr>
                              <w:alias w:val="Variable"/>
                              <w:tag w:val="fullname"/>
                              <w:id w:val="1209542017"/>
                              <w:lock w:val="sdtLocked"/>
                              <w:placeholder>
                                <w:docPart w:val="369D490C2BAB43FBAA74FEDB3CB2A548"/>
                              </w:placeholder>
                              <w15:appearance w15:val="hidden"/>
                            </w:sdtPr>
                            <w:sdtEndPr/>
                            <w:sdtContent>
                              <w:r w:rsidR="00E0298A">
                                <w:rPr>
                                  <w:noProof/>
                                  <w:sz w:val="20"/>
                                  <w:szCs w:val="20"/>
                                </w:rPr>
                                <w:t>Tomas Meza</w:t>
                              </w:r>
                            </w:sdtContent>
                          </w:sdt>
                          <w:bookmarkEnd w:id="1"/>
                          <w:sdt>
                            <w:sdtP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alias w:val="Variable"/>
                              <w:tag w:val="tr_phone"/>
                              <w:id w:val="595144477"/>
                              <w:lock w:val="sdtLocked"/>
                              <w:placeholder>
                                <w:docPart w:val="38EB8BDE2F9A46F98D3D9001D8886745"/>
                              </w:placeholder>
                              <w15:appearance w15:val="hidden"/>
                            </w:sdtPr>
                            <w:sdtEndPr/>
                            <w:sdtContent>
                              <w:r w:rsidR="00AA6DB7">
                                <w:rPr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  <w:br/>
                              </w:r>
                              <w:r w:rsidR="00AA6DB7">
                                <w:rPr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  <w:br/>
                                <w:t>Teléfono</w:t>
                              </w:r>
                              <w:r w:rsidR="00AA6DB7">
                                <w:rPr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  <w:sdt>
                            <w:sdtPr>
                              <w:rPr>
                                <w:noProof/>
                                <w:sz w:val="20"/>
                                <w:szCs w:val="20"/>
                              </w:rPr>
                              <w:alias w:val="Variable"/>
                              <w:tag w:val="usr_phone"/>
                              <w:id w:val="-1737774664"/>
                              <w:lock w:val="sdtLocked"/>
                              <w:placeholder>
                                <w:docPart w:val="0BF1F36789C742D4AF80E216DD7FD90D"/>
                              </w:placeholder>
                              <w15:appearance w15:val="hidden"/>
                            </w:sdtPr>
                            <w:sdtEndPr/>
                            <w:sdtContent>
                              <w:r w:rsidR="00AA6DB7">
                                <w:rPr>
                                  <w:noProof/>
                                  <w:sz w:val="20"/>
                                  <w:szCs w:val="20"/>
                                </w:rPr>
                                <w:t>4499108221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alias w:val="Variable"/>
                              <w:tag w:val="tr_fax"/>
                              <w:id w:val="-1362274057"/>
                              <w:lock w:val="sdtLocked"/>
                              <w:placeholder>
                                <w:docPart w:val="4B6DFECADC8B4AB49A23D25CFE4DED63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  <w:sdt>
                            <w:sdtPr>
                              <w:rPr>
                                <w:noProof/>
                                <w:sz w:val="20"/>
                                <w:szCs w:val="20"/>
                              </w:rPr>
                              <w:alias w:val="Variable"/>
                              <w:tag w:val="usr_fax"/>
                              <w:id w:val="1223718433"/>
                              <w:lock w:val="sdtLocked"/>
                              <w:placeholder>
                                <w:docPart w:val="4B6DFECADC8B4AB49A23D25CFE4DED63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  <w:sdt>
                            <w:sdtP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alias w:val="Variable"/>
                              <w:tag w:val="tr_email"/>
                              <w:id w:val="1328011409"/>
                              <w:lock w:val="sdtLocked"/>
                              <w:placeholder>
                                <w:docPart w:val="33905F886BFD434AAAC14E0292289B4A"/>
                              </w:placeholder>
                              <w15:appearance w15:val="hidden"/>
                            </w:sdtPr>
                            <w:sdtEndPr/>
                            <w:sdtContent>
                              <w:r w:rsidR="00E0298A">
                                <w:rPr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  <w:br/>
                              </w:r>
                              <w:r w:rsidR="00E0298A">
                                <w:rPr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  <w:br/>
                                <w:t>Correo electrónico</w:t>
                              </w:r>
                              <w:r w:rsidR="00E0298A">
                                <w:rPr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  <w:sdt>
                            <w:sdtPr>
                              <w:rPr>
                                <w:noProof/>
                                <w:sz w:val="20"/>
                                <w:szCs w:val="20"/>
                              </w:rPr>
                              <w:alias w:val="Variable"/>
                              <w:tag w:val="usr_email"/>
                              <w:id w:val="-1518768039"/>
                              <w:lock w:val="sdtLocked"/>
                              <w:placeholder>
                                <w:docPart w:val="6B114727E2484275928036105C1FDD5C"/>
                              </w:placeholder>
                              <w15:appearance w15:val="hidden"/>
                            </w:sdtPr>
                            <w:sdtEndPr/>
                            <w:sdtContent>
                              <w:r w:rsidR="00E0298A">
                                <w:rPr>
                                  <w:noProof/>
                                  <w:sz w:val="20"/>
                                  <w:szCs w:val="20"/>
                                </w:rPr>
                                <w:t>tomas.meza@mx.mahle.com</w:t>
                              </w:r>
                            </w:sdtContent>
                          </w:sdt>
                        </w:p>
                        <w:p w:rsidR="006A1B5F" w:rsidRDefault="006A1B5F">
                          <w:pPr>
                            <w:spacing w:line="260" w:lineRule="exact"/>
                            <w:ind w:right="624"/>
                            <w:rPr>
                              <w:noProof/>
                              <w:sz w:val="20"/>
                              <w:szCs w:val="20"/>
                            </w:rPr>
                          </w:pPr>
                        </w:p>
                        <w:p w:rsidR="006A1B5F" w:rsidRDefault="00BA2EFF">
                          <w:pPr>
                            <w:spacing w:line="260" w:lineRule="exact"/>
                            <w:ind w:right="624"/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Fecha</w:t>
                          </w:r>
                        </w:p>
                        <w:p w:rsidR="006A1B5F" w:rsidRDefault="007B47BD">
                          <w:pPr>
                            <w:spacing w:line="260" w:lineRule="exact"/>
                            <w:ind w:right="624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noProof/>
                                <w:sz w:val="14"/>
                                <w:szCs w:val="14"/>
                              </w:rPr>
                              <w:alias w:val="Variable"/>
                              <w:tag w:val="dyn_date"/>
                              <w:id w:val="1353456314"/>
                              <w:lock w:val="sdtLocked"/>
                              <w15:appearance w15:val="hidden"/>
                            </w:sdtPr>
                            <w:sdtEndPr/>
                            <w:sdtContent>
                              <w:r w:rsidR="00BA2EFF">
                                <w:rPr>
                                  <w:noProof/>
                                  <w:sz w:val="20"/>
                                  <w:szCs w:val="20"/>
                                </w:rPr>
                                <w:t>2020/10/30</w:t>
                              </w:r>
                            </w:sdtContent>
                          </w:sdt>
                        </w:p>
                        <w:p w:rsidR="006A1B5F" w:rsidRDefault="006A1B5F">
                          <w:pPr>
                            <w:spacing w:line="260" w:lineRule="exact"/>
                            <w:ind w:right="624"/>
                            <w:rPr>
                              <w:noProof/>
                              <w:sz w:val="20"/>
                              <w:szCs w:val="20"/>
                            </w:rPr>
                          </w:pPr>
                        </w:p>
                        <w:p w:rsidR="006A1B5F" w:rsidRDefault="00BA2EFF">
                          <w:pPr>
                            <w:spacing w:line="260" w:lineRule="exact"/>
                            <w:ind w:right="624"/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Páginas</w:t>
                          </w:r>
                        </w:p>
                        <w:p w:rsidR="006A1B5F" w:rsidRDefault="00BA2EFF">
                          <w:pPr>
                            <w:spacing w:line="260" w:lineRule="exact"/>
                            <w:ind w:right="624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" o:spid="_x0000_s1027" type="#_x0000_t202" style="position:absolute;margin-left:444.5pt;margin-top:260.45pt;width:150.25pt;height:560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" filled="f" stroked="f">
              <v:textbox inset="0,0,0,0">
                <w:txbxContent>
                  <w:p w:rsidR="006A1B5F" w:rsidRDefault="007B47BD">
                    <w:pPr>
                      <w:spacing w:line="260" w:lineRule="exact"/>
                      <w:ind w:right="624"/>
                      <w:rPr>
                        <w:noProof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alias w:val="Variable"/>
                        <w:tag w:val="tr_issuedby"/>
                        <w:id w:val="-2126149434"/>
                        <w:lock w:val="sdtLocked"/>
                        <w:placeholder>
                          <w:docPart w:val="4B6DFECADC8B4AB49A23D25CFE4DED63"/>
                        </w:placeholder>
                        <w15:appearance w15:val="hidden"/>
                      </w:sdtPr>
                      <w:sdtEndPr/>
                      <w:sdtContent>
                        <w:r w:rsidR="00BA2EFF">
                          <w:rPr>
                            <w:b/>
                            <w:bCs/>
                            <w:noProof/>
                            <w:sz w:val="20"/>
                            <w:szCs w:val="20"/>
                          </w:rPr>
                          <w:t>Autor</w:t>
                        </w:r>
                        <w:r w:rsidR="00BA2EFF">
                          <w:rPr>
                            <w:b/>
                            <w:bCs/>
                            <w:noProof/>
                            <w:sz w:val="20"/>
                            <w:szCs w:val="20"/>
                          </w:rPr>
                          <w:br/>
                        </w:r>
                        <w:bookmarkStart w:id="2" w:name="_Hlk34843457"/>
                      </w:sdtContent>
                    </w:sdt>
                    <w:sdt>
                      <w:sdtPr>
                        <w:rPr>
                          <w:noProof/>
                          <w:sz w:val="20"/>
                          <w:szCs w:val="20"/>
                        </w:rPr>
                        <w:alias w:val="Variable"/>
                        <w:tag w:val="fullname"/>
                        <w:id w:val="1209542017"/>
                        <w:lock w:val="sdtLocked"/>
                        <w:placeholder>
                          <w:docPart w:val="369D490C2BAB43FBAA74FEDB3CB2A548"/>
                        </w:placeholder>
                        <w15:appearance w15:val="hidden"/>
                      </w:sdtPr>
                      <w:sdtEndPr/>
                      <w:sdtContent>
                        <w:r w:rsidR="00E0298A">
                          <w:rPr>
                            <w:noProof/>
                            <w:sz w:val="20"/>
                            <w:szCs w:val="20"/>
                          </w:rPr>
                          <w:t>Tomas Meza</w:t>
                        </w:r>
                      </w:sdtContent>
                    </w:sdt>
                    <w:bookmarkEnd w:id="2"/>
                    <w:sdt>
                      <w:sdtP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alias w:val="Variable"/>
                        <w:tag w:val="tr_phone"/>
                        <w:id w:val="595144477"/>
                        <w:lock w:val="sdtLocked"/>
                        <w:placeholder>
                          <w:docPart w:val="38EB8BDE2F9A46F98D3D9001D8886745"/>
                        </w:placeholder>
                        <w15:appearance w15:val="hidden"/>
                      </w:sdtPr>
                      <w:sdtEndPr/>
                      <w:sdtContent>
                        <w:r w:rsidR="00AA6DB7">
                          <w:rPr>
                            <w:b/>
                            <w:bCs/>
                            <w:noProof/>
                            <w:sz w:val="20"/>
                            <w:szCs w:val="20"/>
                          </w:rPr>
                          <w:br/>
                        </w:r>
                        <w:r w:rsidR="00AA6DB7">
                          <w:rPr>
                            <w:b/>
                            <w:bCs/>
                            <w:noProof/>
                            <w:sz w:val="20"/>
                            <w:szCs w:val="20"/>
                          </w:rPr>
                          <w:br/>
                          <w:t>Teléfono</w:t>
                        </w:r>
                        <w:r w:rsidR="00AA6DB7">
                          <w:rPr>
                            <w:b/>
                            <w:bCs/>
                            <w:noProof/>
                            <w:sz w:val="20"/>
                            <w:szCs w:val="20"/>
                          </w:rPr>
                          <w:br/>
                        </w:r>
                      </w:sdtContent>
                    </w:sdt>
                    <w:sdt>
                      <w:sdtPr>
                        <w:rPr>
                          <w:noProof/>
                          <w:sz w:val="20"/>
                          <w:szCs w:val="20"/>
                        </w:rPr>
                        <w:alias w:val="Variable"/>
                        <w:tag w:val="usr_phone"/>
                        <w:id w:val="-1737774664"/>
                        <w:lock w:val="sdtLocked"/>
                        <w:placeholder>
                          <w:docPart w:val="0BF1F36789C742D4AF80E216DD7FD90D"/>
                        </w:placeholder>
                        <w15:appearance w15:val="hidden"/>
                      </w:sdtPr>
                      <w:sdtEndPr/>
                      <w:sdtContent>
                        <w:r w:rsidR="00AA6DB7">
                          <w:rPr>
                            <w:noProof/>
                            <w:sz w:val="20"/>
                            <w:szCs w:val="20"/>
                          </w:rPr>
                          <w:t>4499108221</w:t>
                        </w:r>
                      </w:sdtContent>
                    </w:sdt>
                    <w:sdt>
                      <w:sdtP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alias w:val="Variable"/>
                        <w:tag w:val="tr_fax"/>
                        <w:id w:val="-1362274057"/>
                        <w:lock w:val="sdtLocked"/>
                        <w:placeholder>
                          <w:docPart w:val="4B6DFECADC8B4AB49A23D25CFE4DED63"/>
                        </w:placeholder>
                        <w15:appearance w15:val="hidden"/>
                      </w:sdtPr>
                      <w:sdtEndPr/>
                      <w:sdtContent/>
                    </w:sdt>
                    <w:sdt>
                      <w:sdtPr>
                        <w:rPr>
                          <w:noProof/>
                          <w:sz w:val="20"/>
                          <w:szCs w:val="20"/>
                        </w:rPr>
                        <w:alias w:val="Variable"/>
                        <w:tag w:val="usr_fax"/>
                        <w:id w:val="1223718433"/>
                        <w:lock w:val="sdtLocked"/>
                        <w:placeholder>
                          <w:docPart w:val="4B6DFECADC8B4AB49A23D25CFE4DED63"/>
                        </w:placeholder>
                        <w15:appearance w15:val="hidden"/>
                      </w:sdtPr>
                      <w:sdtEndPr/>
                      <w:sdtContent/>
                    </w:sdt>
                    <w:sdt>
                      <w:sdtP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alias w:val="Variable"/>
                        <w:tag w:val="tr_email"/>
                        <w:id w:val="1328011409"/>
                        <w:lock w:val="sdtLocked"/>
                        <w:placeholder>
                          <w:docPart w:val="33905F886BFD434AAAC14E0292289B4A"/>
                        </w:placeholder>
                        <w15:appearance w15:val="hidden"/>
                      </w:sdtPr>
                      <w:sdtEndPr/>
                      <w:sdtContent>
                        <w:r w:rsidR="00E0298A">
                          <w:rPr>
                            <w:b/>
                            <w:bCs/>
                            <w:noProof/>
                            <w:sz w:val="20"/>
                            <w:szCs w:val="20"/>
                          </w:rPr>
                          <w:br/>
                        </w:r>
                        <w:r w:rsidR="00E0298A">
                          <w:rPr>
                            <w:b/>
                            <w:bCs/>
                            <w:noProof/>
                            <w:sz w:val="20"/>
                            <w:szCs w:val="20"/>
                          </w:rPr>
                          <w:br/>
                          <w:t>Correo electrónico</w:t>
                        </w:r>
                        <w:r w:rsidR="00E0298A">
                          <w:rPr>
                            <w:b/>
                            <w:bCs/>
                            <w:noProof/>
                            <w:sz w:val="20"/>
                            <w:szCs w:val="20"/>
                          </w:rPr>
                          <w:br/>
                        </w:r>
                      </w:sdtContent>
                    </w:sdt>
                    <w:sdt>
                      <w:sdtPr>
                        <w:rPr>
                          <w:noProof/>
                          <w:sz w:val="20"/>
                          <w:szCs w:val="20"/>
                        </w:rPr>
                        <w:alias w:val="Variable"/>
                        <w:tag w:val="usr_email"/>
                        <w:id w:val="-1518768039"/>
                        <w:lock w:val="sdtLocked"/>
                        <w:placeholder>
                          <w:docPart w:val="6B114727E2484275928036105C1FDD5C"/>
                        </w:placeholder>
                        <w15:appearance w15:val="hidden"/>
                      </w:sdtPr>
                      <w:sdtEndPr/>
                      <w:sdtContent>
                        <w:r w:rsidR="00E0298A">
                          <w:rPr>
                            <w:noProof/>
                            <w:sz w:val="20"/>
                            <w:szCs w:val="20"/>
                          </w:rPr>
                          <w:t>tomas.meza@mx.mahle.com</w:t>
                        </w:r>
                      </w:sdtContent>
                    </w:sdt>
                  </w:p>
                  <w:p w:rsidR="006A1B5F" w:rsidRDefault="006A1B5F">
                    <w:pPr>
                      <w:spacing w:line="260" w:lineRule="exact"/>
                      <w:ind w:right="624"/>
                      <w:rPr>
                        <w:noProof/>
                        <w:sz w:val="20"/>
                        <w:szCs w:val="20"/>
                      </w:rPr>
                    </w:pPr>
                  </w:p>
                  <w:p w:rsidR="006A1B5F" w:rsidRDefault="00BA2EFF">
                    <w:pPr>
                      <w:spacing w:line="260" w:lineRule="exact"/>
                      <w:ind w:right="624"/>
                      <w:rPr>
                        <w:b/>
                        <w:bCs/>
                        <w:noProof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noProof/>
                        <w:sz w:val="20"/>
                        <w:szCs w:val="20"/>
                      </w:rPr>
                      <w:t>Fecha</w:t>
                    </w:r>
                  </w:p>
                  <w:p w:rsidR="006A1B5F" w:rsidRDefault="007B47BD">
                    <w:pPr>
                      <w:spacing w:line="260" w:lineRule="exact"/>
                      <w:ind w:right="624"/>
                      <w:rPr>
                        <w:noProof/>
                        <w:sz w:val="20"/>
                        <w:szCs w:val="20"/>
                      </w:rPr>
                    </w:pPr>
                    <w:sdt>
                      <w:sdtPr>
                        <w:rPr>
                          <w:noProof/>
                          <w:sz w:val="14"/>
                          <w:szCs w:val="14"/>
                        </w:rPr>
                        <w:alias w:val="Variable"/>
                        <w:tag w:val="dyn_date"/>
                        <w:id w:val="1353456314"/>
                        <w:lock w:val="sdtLocked"/>
                        <w15:appearance w15:val="hidden"/>
                      </w:sdtPr>
                      <w:sdtEndPr/>
                      <w:sdtContent>
                        <w:r w:rsidR="00BA2EFF">
                          <w:rPr>
                            <w:noProof/>
                            <w:sz w:val="20"/>
                            <w:szCs w:val="20"/>
                          </w:rPr>
                          <w:t>2020/10/30</w:t>
                        </w:r>
                      </w:sdtContent>
                    </w:sdt>
                  </w:p>
                  <w:p w:rsidR="006A1B5F" w:rsidRDefault="006A1B5F">
                    <w:pPr>
                      <w:spacing w:line="260" w:lineRule="exact"/>
                      <w:ind w:right="624"/>
                      <w:rPr>
                        <w:noProof/>
                        <w:sz w:val="20"/>
                        <w:szCs w:val="20"/>
                      </w:rPr>
                    </w:pPr>
                  </w:p>
                  <w:p w:rsidR="006A1B5F" w:rsidRDefault="00BA2EFF">
                    <w:pPr>
                      <w:spacing w:line="260" w:lineRule="exact"/>
                      <w:ind w:right="624"/>
                      <w:rPr>
                        <w:b/>
                        <w:bCs/>
                        <w:noProof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noProof/>
                        <w:sz w:val="20"/>
                        <w:szCs w:val="20"/>
                      </w:rPr>
                      <w:t>Páginas</w:t>
                    </w:r>
                  </w:p>
                  <w:p w:rsidR="006A1B5F" w:rsidRDefault="00BA2EFF">
                    <w:pPr>
                      <w:spacing w:line="260" w:lineRule="exact"/>
                      <w:ind w:right="624"/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noProof/>
                        <w:sz w:val="20"/>
                        <w:szCs w:val="20"/>
                      </w:rPr>
                      <w:instrText xml:space="preserve"> NUMPAGES   \* MERGEFORMAT </w:instrText>
                    </w:r>
                    <w:r>
                      <w:rPr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5640070</wp:posOffset>
              </wp:positionH>
              <wp:positionV relativeFrom="page">
                <wp:posOffset>1629410</wp:posOffset>
              </wp:positionV>
              <wp:extent cx="1908000" cy="1548000"/>
              <wp:effectExtent l="0" t="0" r="0" b="0"/>
              <wp:wrapSquare wrapText="bothSides"/>
              <wp:docPr id="217" name="margi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000" cy="154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B5F" w:rsidRDefault="006A1B5F">
                          <w:pPr>
                            <w:spacing w:line="220" w:lineRule="exact"/>
                            <w:ind w:right="624"/>
                            <w:rPr>
                              <w:noProof/>
                              <w:sz w:val="18"/>
                              <w:szCs w:val="18"/>
                            </w:rPr>
                          </w:pPr>
                        </w:p>
                        <w:p w:rsidR="006A1B5F" w:rsidRDefault="00BA2EFF">
                          <w:pPr>
                            <w:spacing w:line="220" w:lineRule="exact"/>
                            <w:ind w:right="624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MAHLE Componentes de Motor de Mexico, S. de R.L. de C.V.</w:t>
                          </w:r>
                          <w:sdt>
                            <w:sdtPr>
                              <w:rPr>
                                <w:noProof/>
                                <w:sz w:val="18"/>
                                <w:szCs w:val="18"/>
                              </w:rPr>
                              <w:alias w:val="Variable"/>
                              <w:tag w:val="tr_dept"/>
                              <w:id w:val="-190384982"/>
                              <w:lock w:val="sdtLocked"/>
                              <w:placeholder>
                                <w:docPart w:val="4B6DFECADC8B4AB49A23D25CFE4DED63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  <w:sdt>
                            <w:sdtPr>
                              <w:rPr>
                                <w:noProof/>
                                <w:sz w:val="18"/>
                                <w:szCs w:val="18"/>
                              </w:rPr>
                              <w:alias w:val="Variable"/>
                              <w:tag w:val="usr_departmentshort"/>
                              <w:id w:val="-1434133490"/>
                              <w:lock w:val="sdtLocked"/>
                              <w:placeholder>
                                <w:docPart w:val="4B6DFECADC8B4AB49A23D25CFE4DED63"/>
                              </w:placeholder>
                              <w15:appearance w15:val="hidden"/>
                            </w:sdtPr>
                            <w:sdtEndPr/>
                            <w:sdtContent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margin" o:spid="_x0000_s1028" type="#_x0000_t202" style="position:absolute;margin-left:444.1pt;margin-top:128.3pt;width:150.25pt;height:121.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" filled="f" stroked="f">
              <v:textbox inset="0,0,0,0">
                <w:txbxContent>
                  <w:p w:rsidR="006A1B5F" w:rsidRDefault="006A1B5F">
                    <w:pPr>
                      <w:spacing w:line="220" w:lineRule="exact"/>
                      <w:ind w:right="624"/>
                      <w:rPr>
                        <w:noProof/>
                        <w:sz w:val="18"/>
                        <w:szCs w:val="18"/>
                      </w:rPr>
                    </w:pPr>
                  </w:p>
                  <w:p w:rsidR="006A1B5F" w:rsidRDefault="00BA2EFF">
                    <w:pPr>
                      <w:spacing w:line="220" w:lineRule="exact"/>
                      <w:ind w:right="624"/>
                      <w:rPr>
                        <w:noProof/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t>MAHLE Componentes de Motor de Mexico, S. de R.L. de C.V.</w:t>
                    </w:r>
                    <w:sdt>
                      <w:sdtPr>
                        <w:rPr>
                          <w:noProof/>
                          <w:sz w:val="18"/>
                          <w:szCs w:val="18"/>
                        </w:rPr>
                        <w:alias w:val="Variable"/>
                        <w:tag w:val="tr_dept"/>
                        <w:id w:val="-190384982"/>
                        <w:lock w:val="sdtLocked"/>
                        <w:placeholder>
                          <w:docPart w:val="4B6DFECADC8B4AB49A23D25CFE4DED63"/>
                        </w:placeholder>
                        <w15:appearance w15:val="hidden"/>
                      </w:sdtPr>
                      <w:sdtEndPr/>
                      <w:sdtContent/>
                    </w:sdt>
                    <w:sdt>
                      <w:sdtPr>
                        <w:rPr>
                          <w:noProof/>
                          <w:sz w:val="18"/>
                          <w:szCs w:val="18"/>
                        </w:rPr>
                        <w:alias w:val="Variable"/>
                        <w:tag w:val="usr_departmentshort"/>
                        <w:id w:val="-1434133490"/>
                        <w:lock w:val="sdtLocked"/>
                        <w:placeholder>
                          <w:docPart w:val="4B6DFECADC8B4AB49A23D25CFE4DED63"/>
                        </w:placeholder>
                        <w15:appearance w15:val="hidden"/>
                      </w:sdtPr>
                      <w:sdtEndPr/>
                      <w:sdtContent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 </w:t>
                        </w:r>
                      </w:sdtContent>
                    </w:sdt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page">
            <wp:posOffset>5648960</wp:posOffset>
          </wp:positionH>
          <wp:positionV relativeFrom="page">
            <wp:posOffset>496570</wp:posOffset>
          </wp:positionV>
          <wp:extent cx="1522800" cy="331200"/>
          <wp:effectExtent l="0" t="0" r="1270" b="0"/>
          <wp:wrapNone/>
          <wp:docPr id="10" name="pic_logo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bw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8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page">
            <wp:posOffset>5648960</wp:posOffset>
          </wp:positionH>
          <wp:positionV relativeFrom="page">
            <wp:posOffset>496570</wp:posOffset>
          </wp:positionV>
          <wp:extent cx="1515600" cy="331200"/>
          <wp:effectExtent l="0" t="0" r="0" b="0"/>
          <wp:wrapNone/>
          <wp:docPr id="11" name="pic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co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6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page">
            <wp:posOffset>5375275</wp:posOffset>
          </wp:positionH>
          <wp:positionV relativeFrom="page">
            <wp:posOffset>485775</wp:posOffset>
          </wp:positionV>
          <wp:extent cx="1746000" cy="604800"/>
          <wp:effectExtent l="0" t="0" r="6985" b="5080"/>
          <wp:wrapNone/>
          <wp:docPr id="8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powertrain_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6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page">
            <wp:posOffset>5375275</wp:posOffset>
          </wp:positionH>
          <wp:positionV relativeFrom="page">
            <wp:posOffset>482600</wp:posOffset>
          </wp:positionV>
          <wp:extent cx="1735200" cy="630000"/>
          <wp:effectExtent l="0" t="0" r="0" b="0"/>
          <wp:wrapNone/>
          <wp:docPr id="1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motorsport_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2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LLANGUAGE" w:val="spa"/>
    <w:docVar w:name="MLTEMPLATEVERSION" w:val="1.0"/>
    <w:docVar w:name="SAXMLCOMPANYNAME" w:val="mahle"/>
    <w:docVar w:name="SAXMLTEMPLATE" w:val="MHLAKT01"/>
  </w:docVars>
  <w:rsids>
    <w:rsidRoot w:val="00E0298A"/>
    <w:rsid w:val="006A1B5F"/>
    <w:rsid w:val="007B47BD"/>
    <w:rsid w:val="00AA6DB7"/>
    <w:rsid w:val="00BA2EFF"/>
    <w:rsid w:val="00E0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94CC87-D1D6-44F6-8C6F-B7D5A837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1608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Theme="majorEastAsia" w:hAnsi="Arial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qFormat/>
    <w:pPr>
      <w:spacing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="Arial" w:eastAsiaTheme="majorEastAsia" w:hAnsi="Arial" w:cstheme="majorBidi"/>
      <w:spacing w:val="-10"/>
      <w:kern w:val="28"/>
      <w:sz w:val="48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Arial" w:eastAsiaTheme="majorEastAsia" w:hAnsi="Arial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1608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="Arial" w:eastAsiaTheme="minorEastAsia" w:hAnsi="Arial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Pr>
      <w:rFonts w:ascii="Arial" w:hAnsi="Arial"/>
      <w:b w:val="0"/>
      <w:lang w:val="de-DE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41B6E6" w:themeColor="accent1"/>
        <w:bottom w:val="single" w:sz="4" w:space="10" w:color="41B6E6" w:themeColor="accent1"/>
      </w:pBdr>
      <w:spacing w:before="360" w:after="360"/>
      <w:ind w:left="864" w:right="864"/>
      <w:jc w:val="center"/>
    </w:pPr>
    <w:rPr>
      <w:i/>
      <w:iCs/>
      <w:color w:val="41B6E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hAnsi="Arial"/>
      <w:i/>
      <w:iCs/>
      <w:color w:val="41B6E6" w:themeColor="accent1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0051722\AppData\Local\s.a.x.%20Software%20GmbH\MasterLayout\cache\template\MHLAKT01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6DFECADC8B4AB49A23D25CFE4DE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6AFAF-0A9D-4CE5-B2A3-83CC5BBCB003}"/>
      </w:docPartPr>
      <w:docPartBody>
        <w:p w:rsidR="001C6510" w:rsidRDefault="00D90886">
          <w:pPr>
            <w:pStyle w:val="4B6DFECADC8B4AB49A23D25CFE4DED63"/>
          </w:pPr>
          <w:r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369D490C2BAB43FBAA74FEDB3CB2A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76959-4B7C-4CF2-91C0-5F2B1D3234FE}"/>
      </w:docPartPr>
      <w:docPartBody>
        <w:p w:rsidR="001C6510" w:rsidRDefault="001C6510"/>
      </w:docPartBody>
    </w:docPart>
    <w:docPart>
      <w:docPartPr>
        <w:name w:val="33905F886BFD434AAAC14E0292289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64B35-0332-4B51-AFF1-362FB2DD56DA}"/>
      </w:docPartPr>
      <w:docPartBody>
        <w:p w:rsidR="001C6510" w:rsidRDefault="001C6510"/>
      </w:docPartBody>
    </w:docPart>
    <w:docPart>
      <w:docPartPr>
        <w:name w:val="6B114727E2484275928036105C1FD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C2ADC-8505-422F-B5A6-D8607B5071E1}"/>
      </w:docPartPr>
      <w:docPartBody>
        <w:p w:rsidR="001C6510" w:rsidRDefault="001C6510"/>
      </w:docPartBody>
    </w:docPart>
    <w:docPart>
      <w:docPartPr>
        <w:name w:val="38EB8BDE2F9A46F98D3D9001D8886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34FA3-DF7B-48EC-B3E1-62863A4339DA}"/>
      </w:docPartPr>
      <w:docPartBody>
        <w:p w:rsidR="00000000" w:rsidRDefault="0064610A"/>
      </w:docPartBody>
    </w:docPart>
    <w:docPart>
      <w:docPartPr>
        <w:name w:val="0BF1F36789C742D4AF80E216DD7FD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F7BB4-A19D-4DF7-8DBB-4B3C53B479B8}"/>
      </w:docPartPr>
      <w:docPartBody>
        <w:p w:rsidR="00000000" w:rsidRDefault="0064610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86"/>
    <w:rsid w:val="001C6510"/>
    <w:rsid w:val="0064610A"/>
    <w:rsid w:val="00D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FAC8F33FB40F08459C4021C180F00">
    <w:name w:val="70EFAC8F33FB40F08459C4021C180F00"/>
  </w:style>
  <w:style w:type="paragraph" w:customStyle="1" w:styleId="EC3D4953057648CFB51DAC52B4A21CDB">
    <w:name w:val="EC3D4953057648CFB51DAC52B4A21CDB"/>
  </w:style>
  <w:style w:type="paragraph" w:customStyle="1" w:styleId="632092AF89054742B7B71F3D062E6819">
    <w:name w:val="632092AF89054742B7B71F3D062E681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B6DFECADC8B4AB49A23D25CFE4DED63">
    <w:name w:val="4B6DFECADC8B4AB49A23D25CFE4DED63"/>
  </w:style>
  <w:style w:type="paragraph" w:customStyle="1" w:styleId="21BEE53D3435442C9DC4083F1FC12D3D">
    <w:name w:val="21BEE53D3435442C9DC4083F1FC12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Benutzerdefiniert 8">
      <a:dk1>
        <a:sysClr val="windowText" lastClr="000000"/>
      </a:dk1>
      <a:lt1>
        <a:sysClr val="window" lastClr="FFFFFF"/>
      </a:lt1>
      <a:dk2>
        <a:srgbClr val="00205B"/>
      </a:dk2>
      <a:lt2>
        <a:srgbClr val="F3D03E"/>
      </a:lt2>
      <a:accent1>
        <a:srgbClr val="41B6E6"/>
      </a:accent1>
      <a:accent2>
        <a:srgbClr val="75787B"/>
      </a:accent2>
      <a:accent3>
        <a:srgbClr val="E9E9E9"/>
      </a:accent3>
      <a:accent4>
        <a:srgbClr val="43B02A"/>
      </a:accent4>
      <a:accent5>
        <a:srgbClr val="007749"/>
      </a:accent5>
      <a:accent6>
        <a:srgbClr val="BA0C2F"/>
      </a:accent6>
      <a:hlink>
        <a:srgbClr val="00205B"/>
      </a:hlink>
      <a:folHlink>
        <a:srgbClr val="41B6E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ax_SK xmlns="http://www.sax.eu/ML/sax_SK">
  <SKDropdown>
    <SKOption value="10" label="public">
      <Stamp application="Powerpoint" layoutNr="3,4,5,6,7,8,9,10,11,12" left="17" bottom="9" width="127" height="19" skshapename="SK_CONF">
        <body style="width:1016px; height:152px; line-height:152px; vertical-align:center; margin:0;padding:0;background-color:#ffffff;">
          <p style="font-weight:bold;font-family:Arial;font-size:64px;color:#00205b;margin-left:235px;">public</p>
        </body>
      </Stamp>
      <Stamp application="Powerpoint" layoutNr="1" left="55" bottom="275" width="127" height="19" skshapename="SK_CONF">
        <body style="width:1016px; height:152px; line-height:152px; vertical-align:center; margin:0;padding:0;background-color:#00205b;">
          <p style="color:white; margin-left:0px; font-weight:bold; font-family:Arial; font-size:64px; text-transform:uppercase">public</p>
        </body>
      </Stamp>
      <Stamp application="Powerpoint" layoutNr="2" left="55" bottom="280" width="127" height="19" skshapename="SK_CONF">
        <body style="width:1016px; height:152px; line-height:152px; vertical-align:center; margin:0; padding:0; background-color:#00205b;">
          <p style="color:white; margin-left:0px; font-weight:bold; font-family:Arial; font-size:64px; text-transform:uppercase">public</p>
        </body>
      </Stamp>
      <Stamp application="Word" left="17" bottom="9" width="127" height="19" skshapename="SK_CONF">
        <body style="width:1016px; height:152px; line-height:152px; vertical-align:center; margin:0;padding:0;background-color:#ffffff;">
          <p style="font-weight:bold;font-family:Arial;font-size:64px;color:#00205b;margin-left:235px;">public</p>
        </body>
      </Stamp>
      <Stamp application="Excel" left="17" bottom="9" width="127" height="19" skshapename="SK_CONF">
        <body style="width:1016px; height:152px; line-height:152px; vertical-align:center; margin:0;padding:0;background-color:#ffffff;">
          <p style="font-weight:bold;font-family:Arial;font-size:64px;color:#00205b;margin-left:235px;">public</p>
        </body>
      </Stamp>
    </SKOption>
    <SKOption value="20" label="internal">
      <Stamp application="Powerpoint" layoutNr="3,4,5,6,7,8,9,10,11,12" left="17" bottom="9" width="127" height="19" skshapename="SK_CONF">
        <body style="width:1016px; height:152px; line-height:152px; vertical-align:center; margin:0;padding:0;background-color:#ffffff;">
          <p style="color:#00205b;margin-left:235px;font-weight:bold;font-family:Arial;font-size:64px;">internal</p>
        </body>
      </Stamp>
      <Stamp application="Powerpoint" layoutNr="1" left="55" bottom="275" width="127" height="19" skshapename="SK_CONF">
        <body style="width:1016px; height:152px; line-height:152px; vertical-align:center; margin:0; padding:0; background-color:#00205b;">
          <p style="color:white; margin-left:0px; font-weight:bold; font-family:Arial; font-size:64px; text-transform:uppercase">internal</p>
        </body>
      </Stamp>
      <Stamp application="Powerpoint" layoutNr="2" left="55" bottom="280" width="127" height="19" skshapename="SK_CONF">
        <body style="width:1016px; height:152px; line-height:152px; vertical-align:center; margin:0; padding:0; background-color:#00205b;">
          <p style="color:white; margin-left:0px; font-weight:bold; font-family:Arial; font-size:64px; text-transform:uppercase">internal</p>
        </body>
      </Stamp>
      <Stamp application="Word" left="17" bottom="9" width="127" height="19" skshapename="SK_CONF">
        <body style="width:1016px; height:152px; line-height:152px; vertical-align:center; margin:0;padding:0;background-color:#ffffff;">
          <p style="color:#00205b;margin-left:235px;font-weight:bold;font-family:Arial;font-size:64px;">internal</p>
        </body>
      </Stamp>
      <Stamp application="Excel" left="17" bottom="9" width="127" height="19" skshapename="SK_CONF">
        <body style="width:1016px; height:152px; line-height:152px; vertical-align:center; margin:0;padding:0;background-color:#ffffff;">
          <p style="color:#00205b;margin-left:235px;font-weight:bold;font-family:Arial;font-size:64px;">internal</p>
        </body>
      </Stamp>
    </SKOption>
    <SKOption value="30" label="confidential">
      <Stamp application="Powerpoint" layoutNr="3,4,5,6,7,8,9,10,11,12" left="35" bottom="0" width="68" height="22" skshapename="SK_CONF">
        <body style="width:544px; height:168px; margin:0;background-color:#ffffff;border-color:#00205b;border-width:8px;border-style:solid;border-bottom-style:none">
          <div style="font-weight:bold;font-family:Arial;font-size:64px;color:#00205b;margin-left:88px;margin-top:22px">confidential</div>
        </body>
      </Stamp>
      <Stamp application="Powerpoint" layoutNr="1" left="55" bottom="275" width="127" height="19" skshapename="SK_CONF">
        <body style="width:1016px; height:152px; line-height:152px; vertical-align:center; margin:0; padding:0; background-color:#00205b;">
          <p style="color:white; margin-left:0px; font-weight:bold; font-family:Arial; font-size:64px; text-transform:uppercase">confidential</p>
        </body>
      </Stamp>
      <Stamp application="Powerpoint" layoutNr="2" left="55" bottom="280" width="127" height="19" skshapename="SK_CONF">
        <body style="width:1016px; height:152px; line-height:152px; vertical-align:center; margin:0; padding:0; background-color:#00205b;">
          <p style="color:white; margin-left:0px; font-weight:bold; font-family:Arial; font-size:64px; text-transform:uppercase">confidential</p>
        </body>
      </Stamp>
      <Stamp application="Word" left="35" bottom="0" width="68" height="22" skshapename="SK_CONF">
        <body style="width:544px; height:168px; margin:0;background-color:#ffffff;border-color:#00205b;border-width:8px;border-style:solid;border-bottom-style:none">
          <div style="font-weight:bold;font-family:Arial;font-size:64px;color:#00205b;margin-left:88px;margin-top:22px">confidential</div>
        </body>
      </Stamp>
      <Stamp application="Excel" left="35" bottom="0" width="68" height="22" skshapename="SK_CONF">
        <body style="width:544px; height:168px; line-height:168px; vertical-align:center; margin:0;padding:0;background-color:#ffffff;border-color:#00205b;border-width:8px;border-style:solid">
          <div style="font-weight:bold;font-family:Arial;font-size:64px;color:#00205b;margin-left:88px;">confidential</div>
        </body>
      </Stamp>
    </SKOption>
    <SKOption value="80" label="strictly confidential">
      <Stamp application="Powerpoint" layoutNr="3,4,5,6,7,8,9,10,11,12" left="35" bottom="0" width="96" height="22" skshapename="SK_CONF">
        <body style="width:768px; height:168px; margin:0; background-color:#00205b;border-color:#00205b;border-width:8px;border-style:solid;border-bottom-style:none">
          <div style="color:white; text-align:center; font-weight:bold; font-family:Arial; font-size:64px;margin-top:22px">strictly confidential</div>
        </body>
      </Stamp>
      <Stamp application="Powerpoint" layoutNr="1" left="55" bottom="275" width="150" height="19" skshapename="SK_CONF">
        <body style="width:1200px; height:152px; line-height:152px; vertical-align:center; margin:0; padding:0; background-color:#00205b;">
          <p style="color:white; margin-left:0px; font-weight:bold; font-family:Arial; font-size:64px; text-transform:uppercase">strictly confidential</p>
        </body>
      </Stamp>
      <Stamp application="Powerpoint" layoutNr="2" left="55" bottom="280" width="150" height="19" skshapename="SK_CONF">
        <body style="width:1200px; height:152px; line-height:152px; vertical-align:center; margin:0; padding:0; background-color:#00205b;">
          <p style="color:white; margin-left:0px; font-weight:bold; font-family:Arial; font-size:64px; text-transform:uppercase">strictly confidential</p>
        </body>
      </Stamp>
      <Stamp application="Word" left="35" bottom="0" width="96" height="22" skshapename="SK_CONF">
        <body style="width:768px; height:168px; margin:0; background-color:#00205b;padding:0">
          <div style="color:white; margin-left:88px; font-weight:bold; font-family:Arial; font-size:64px;margin-top:22px">strictly confidential</div>
        </body>
      </Stamp>
      <Stamp application="Excel" left="35" bottom="0" width="96" height="22" skshapename="SK_CONF">
        <body style="width:768px; height:168px; line-height:168px; vertical-align:center; margin:0; padding:0; background-color:#00205b;">
          <div style="color:white; margin-left:88px; font-weight:bold; font-family:Arial; font-size:64px;">strictly confidential</div>
        </body>
      </Stamp>
    </SKOption>
  </SKDropdown>
</sax_SK>
</file>

<file path=customXml/item2.xml><?xml version="1.0" encoding="utf-8"?>
<saxML>
  <saxMLTemplate>MHLAKT01</saxMLTemplate>
  <Variablen>
    <Variable>
      <Name>dyn_date</Name>
      <OrgInhalt>2020/10/30</OrgInhalt>
      <Wert>2020/10/30</Wert>
      <Platzhalter>False</Platzhalter>
      <DocDatenDialog>True</DocDatenDialog>
      <Label>Fecha:</Label>
      <FrageVar>False</FrageVar>
      <Prefix/>
      <Suffix/>
      <WegfallVar/>
      <MussFeld>False</MussFeld>
      <InDokument>True</InDokument>
      <Reihenfolge>1</Reihenfolge>
    </Variable>
    <Variable>
      <Name>fullname</Name>
      <OrgInhalt>Raúl Bañuelos</OrgInhalt>
      <Wert>Tomas Meza</Wert>
      <Platzhalter>False</Platzhalter>
      <DocDatenDialog>True</DocDatenDialog>
      <Label>Autor:</Label>
      <FrageVar>False</FrageVar>
      <Prefix/>
      <Suffix/>
      <WegfallVar/>
      <MussFeld>False</MussFeld>
      <InDokument>True</InDokument>
      <Reihenfolge>2</Reihenfolge>
    </Variable>
    <Variable>
      <Name>usr_departmentshort</Name>
      <OrgInhalt/>
      <Wert/>
      <Platzhalter>False</Platzhalter>
      <DocDatenDialog>True</DocDatenDialog>
      <Label>Departamento abreviado:</Label>
      <FrageVar>False</FrageVar>
      <Prefix/>
      <Suffix/>
      <WegfallVar/>
      <MussFeld>False</MussFeld>
      <InDokument>True</InDokument>
      <Reihenfolge>3</Reihenfolge>
    </Variable>
    <Variable>
      <Name>usr_phone</Name>
      <OrgInhalt>4499108290</OrgInhalt>
      <Wert>4499108221</Wert>
      <Platzhalter>False</Platzhalter>
      <DocDatenDialog>True</DocDatenDialog>
      <Label>Teléfono:</Label>
      <FrageVar>False</FrageVar>
      <Prefix/>
      <Suffix/>
      <WegfallVar>tr_phone</WegfallVar>
      <MussFeld>False</MussFeld>
      <InDokument>True</InDokument>
      <Reihenfolge>4</Reihenfolge>
    </Variable>
    <Variable>
      <Name>tr_phone</Name>
      <OrgInhalt>Teléfono</OrgInhalt>
      <Wert>Teléfono</Wert>
      <Platzhalter>False</Platzhalter>
      <DocDatenDialog>False</DocDatenDialog>
      <Label/>
      <FrageVar>False</FrageVar>
      <Prefix>CHR(10)CHR(10)</Prefix>
      <Suffix>CHR(10)</Suffix>
      <WegfallVar/>
      <MussFeld>False</MussFeld>
      <InDokument>True</InDokument>
      <Reihenfolge/>
    </Variable>
    <Variable>
      <Name>usr_fax</Name>
      <OrgInhalt/>
      <Wert/>
      <Platzhalter>False</Platzhalter>
      <DocDatenDialog>True</DocDatenDialog>
      <Label>Fax:</Label>
      <FrageVar>False</FrageVar>
      <Prefix/>
      <Suffix/>
      <WegfallVar>tr_fax</WegfallVar>
      <MussFeld>False</MussFeld>
      <InDokument>True</InDokument>
      <Reihenfolge>5</Reihenfolge>
    </Variable>
    <Variable>
      <Name>tr_fax</Name>
      <OrgInhalt>Fax</OrgInhalt>
      <Wert>Fax</Wert>
      <Platzhalter>False</Platzhalter>
      <DocDatenDialog>False</DocDatenDialog>
      <Label/>
      <FrageVar>False</FrageVar>
      <Prefix>CHR(10)CHR(10)</Prefix>
      <Suffix>CHR(10)</Suffix>
      <WegfallVar/>
      <MussFeld>False</MussFeld>
      <InDokument>True</InDokument>
      <Reihenfolge/>
    </Variable>
    <Variable>
      <Name>usr_email</Name>
      <OrgInhalt>raul.banuelos@mx.mahle.com</OrgInhalt>
      <Wert>tomas.meza@mx.mahle.com</Wert>
      <Platzhalter>False</Platzhalter>
      <DocDatenDialog>True</DocDatenDialog>
      <Label>Correo electrónico:</Label>
      <FrageVar>False</FrageVar>
      <Prefix/>
      <Suffix/>
      <WegfallVar>tr_email</WegfallVar>
      <MussFeld>False</MussFeld>
      <InDokument>True</InDokument>
      <Reihenfolge>6</Reihenfolge>
    </Variable>
    <Variable>
      <Name>tr_email</Name>
      <OrgInhalt>Correo electrónico</OrgInhalt>
      <Wert>Correo electrónico</Wert>
      <Platzhalter>False</Platzhalter>
      <DocDatenDialog>False</DocDatenDialog>
      <Label/>
      <FrageVar>False</FrageVar>
      <Prefix>CHR(10)CHR(10)</Prefix>
      <Suffix>CHR(10)</Suffix>
      <WegfallVar/>
      <MussFeld>False</MussFeld>
      <InDokument>True</InDokument>
      <Reihenfolge/>
    </Variable>
    <Variable>
      <Name>subject</Name>
      <OrgInhalt/>
      <Wert>$subject$</Wert>
      <Platzhalter>False</Platzhalter>
      <DocDatenDialog>True</DocDatenDialog>
      <Label>Asunto:</Label>
      <FrageVar>False</FrageVar>
      <MaxZeilen>3</MaxZeilen>
      <Prefix/>
      <Suffix/>
      <WegfallVar/>
      <MussFeld>False</MussFeld>
      <InDokument>True</InDokument>
      <Reihenfolge>7</Reihenfolge>
    </Variable>
    <Variable>
      <Name>distribution</Name>
      <OrgInhalt>$distribution$</OrgInhalt>
      <Wert>$distribution$</Wert>
      <Platzhalter>False</Platzhalter>
      <DocDatenDialog>True</DocDatenDialog>
      <Label>Reparto:</Label>
      <FrageVar>False</FrageVar>
      <MaxZeilen>8</MaxZeilen>
      <Prefix/>
      <Suffix/>
      <WegfallVar/>
      <MussFeld>False</MussFeld>
      <InDokument>True</InDokument>
      <Reihenfolge>8</Reihenfolge>
    </Variable>
  </Variablen>
</saxML>
</file>

<file path=customXml/itemProps1.xml><?xml version="1.0" encoding="utf-8"?>
<ds:datastoreItem xmlns:ds="http://schemas.openxmlformats.org/officeDocument/2006/customXml" ds:itemID="{2A39A575-DE43-4D92-BC74-33A19F8A4EDF}">
  <ds:schemaRefs>
    <ds:schemaRef ds:uri="http://www.sax.eu/ML/sax_SK"/>
  </ds:schemaRefs>
</ds:datastoreItem>
</file>

<file path=customXml/itemProps2.xml><?xml version="1.0" encoding="utf-8"?>
<ds:datastoreItem xmlns:ds="http://schemas.openxmlformats.org/officeDocument/2006/customXml" ds:itemID="{5E10FDB2-921D-4FD1-9365-DD6A013871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MHLAKT01_1</Template>
  <TotalTime>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Internal Memo</vt:lpstr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</dc:title>
  <dc:subject/>
  <dc:creator>Raul Banuelos - M0051722</dc:creator>
  <cp:keywords/>
  <dc:description/>
  <cp:lastModifiedBy>Raul Banuelos - M0051722</cp:lastModifiedBy>
  <cp:revision>2</cp:revision>
  <cp:lastPrinted>2020-03-11T13:30:00Z</cp:lastPrinted>
  <dcterms:created xsi:type="dcterms:W3CDTF">2020-10-30T15:12:00Z</dcterms:created>
  <dcterms:modified xsi:type="dcterms:W3CDTF">2020-10-30T15:23:00Z</dcterms:modified>
</cp:coreProperties>
</file>